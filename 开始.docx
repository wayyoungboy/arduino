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-145415</wp:posOffset>
                </wp:positionV>
                <wp:extent cx="990600" cy="5048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1287145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15pt;margin-top:-11.45pt;height:39.75pt;width:78pt;z-index:-251658240;v-text-anchor:middle;mso-width-relative:page;mso-height-relative:page;" fillcolor="#5B9BD5 [3204]" filled="t" stroked="t" coordsize="21600,21600" o:gfxdata="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lcX/dAAAACgEAAA8AAAAAAAAAAQAgAAAAIgAAAGRy&#10;cy9kb3ducmV2LnhtbFBLAQIUABQAAAAIAIdO4kDgbIH1cgIAANI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开始</w: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161290</wp:posOffset>
                </wp:positionV>
                <wp:extent cx="0" cy="308610"/>
                <wp:effectExtent l="48895" t="0" r="65405" b="152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799205" y="127381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5pt;margin-top:12.7pt;height:24.3pt;width:0pt;z-index:251660288;mso-width-relative:page;mso-height-relative:page;" filled="f" stroked="t" coordsize="21600,21600" o:gfxdata="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4MdOtYAAAAJAQAADwAAAAAAAAAB&#10;ACAAAAAiAAAAZHJzL2Rvd25yZXYueG1sUEsBAhQAFAAAAAgAh07iQABilmsSAgAA2w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73660</wp:posOffset>
                </wp:positionV>
                <wp:extent cx="990600" cy="5048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15pt;margin-top:5.8pt;height:39.75pt;width:78pt;z-index:-251657216;v-text-anchor:middle;mso-width-relative:page;mso-height-relative:page;" fillcolor="#5B9BD5 [3204]" filled="t" stroked="t" coordsize="21600,21600" o:gfxdata="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wWSrbAAAACQEAAA8AAAAAAAAAAQAgAAAAIgAAAGRycy9kb3ducmV2LnhtbFBL&#10;AQIUABQAAAAIAIdO4kBD5W6HZQIAAMY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127635</wp:posOffset>
                </wp:positionV>
                <wp:extent cx="2714625" cy="2499995"/>
                <wp:effectExtent l="0" t="48895" r="9525" b="2286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3"/>
                      </wps:cNvCnPr>
                      <wps:spPr>
                        <a:xfrm rot="10800000">
                          <a:off x="4293870" y="1834515"/>
                          <a:ext cx="2714625" cy="2499995"/>
                        </a:xfrm>
                        <a:prstGeom prst="bentConnector3">
                          <a:avLst>
                            <a:gd name="adj1" fmla="val 12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48.1pt;margin-top:10.05pt;height:196.85pt;width:213.75pt;rotation:11796480f;z-index:251667456;mso-width-relative:page;mso-height-relative:page;" filled="f" stroked="t" coordsize="21600,21600" o:gfxdata="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Q3uydkAAAAKAQAADwAAAAAAAAABACAAAAAiAAAAZHJzL2Rvd25yZXYueG1sUEsBAhQAFAAA&#10;AAgAh07iQMDmi7wnAgAA/AMAAA4AAAAAAAAAAQAgAAAAKAEAAGRycy9lMm9Eb2MueG1sUEsFBgAA&#10;AAAGAAYAWQEAAMEFAAAAAA==&#10;" adj="26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采集血氧值</w: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182245</wp:posOffset>
                </wp:positionV>
                <wp:extent cx="1828800" cy="361950"/>
                <wp:effectExtent l="0" t="4445" r="19050" b="336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1970405" y="2087245"/>
                          <a:ext cx="18288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15pt;margin-top:14.35pt;height:28.5pt;width:144pt;z-index:251661312;mso-width-relative:page;mso-height-relative:page;" filled="f" stroked="t" coordsize="21600,21600" o:gfxdata="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ns019cAAAAJAQAADwAA&#10;AAAAAAABACAAAAAiAAAAZHJzL2Rvd25yZXYueG1sUEsBAhQAFAAAAAgAh07iQLV1eF0XAgAA0Q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22225</wp:posOffset>
                </wp:positionV>
                <wp:extent cx="1847850" cy="381000"/>
                <wp:effectExtent l="1270" t="4445" r="17780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9205" y="2125345"/>
                          <a:ext cx="18478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5pt;margin-top:1.75pt;height:30pt;width:145.5pt;z-index:251662336;mso-width-relative:page;mso-height-relative:page;" filled="f" stroked="t" coordsize="21600,21600" o:gfxdata="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Ledg9UAAAAIAQAADwAAAAAAAAABACAAAAAiAAAAZHJzL2Rvd25y&#10;ZXYueG1sUEsBAhQAFAAAAAgAh07iQEbaZi4BAgAAoQ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tbl>
      <w:tblPr>
        <w:tblStyle w:val="4"/>
        <w:tblpPr w:leftFromText="180" w:rightFromText="180" w:vertAnchor="text" w:horzAnchor="page" w:tblpX="1837" w:tblpY="12"/>
        <w:tblOverlap w:val="never"/>
        <w:tblW w:w="2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395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将采集到的血氧信号通过蓝牙发送至上位机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7562" w:tblpY="72"/>
        <w:tblOverlap w:val="never"/>
        <w:tblW w:w="2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将血氧信号进行低通滤波，计算频率从而推算出心率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</w:pP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86995</wp:posOffset>
                </wp:positionV>
                <wp:extent cx="0" cy="419100"/>
                <wp:effectExtent l="48895" t="0" r="65405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6580" y="2982595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pt;margin-top:6.85pt;height:33pt;width:0pt;z-index:251664384;mso-width-relative:page;mso-height-relative:page;" filled="f" stroked="t" coordsize="21600,21600" o:gfxdata="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WRt5dYAAAAJAQAADwAAAAAAAAABACAAAAAiAAAAZHJzL2Rvd25yZXYueG1s&#10;UEsBAhQAFAAAAAgAh07iQDHUpDv6AQAAmw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31750</wp:posOffset>
                </wp:positionV>
                <wp:extent cx="9525" cy="333375"/>
                <wp:effectExtent l="41910" t="0" r="6286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6105" y="312547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0.25pt;margin-top:2.5pt;height:26.25pt;width:0.75pt;z-index:251663360;mso-width-relative:page;mso-height-relative:page;" filled="f" stroked="t" coordsize="21600,21600" o:gfxdata="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J1BfbXAAAACgEAAA8AAAAAAAAAAQAgAAAAIgAAAGRycy9kb3ducmV2Lnht&#10;bFBLAQIUABQAAAAIAIdO4kCKL/uq+gEAAJ4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7567" w:tblpY="249"/>
        <w:tblOverlap w:val="never"/>
        <w:tblW w:w="2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通过ssd1306显示实时心率</w:t>
            </w:r>
          </w:p>
        </w:tc>
      </w:tr>
    </w:tbl>
    <w:p>
      <w:pPr>
        <w:jc w:val="center"/>
      </w:pPr>
    </w:p>
    <w:tbl>
      <w:tblPr>
        <w:tblStyle w:val="4"/>
        <w:tblW w:w="24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left w:w="108" w:type="dxa"/>
          <w:right w:w="108" w:type="dxa"/>
        </w:tblCellMar>
      </w:tblPr>
      <w:tblGrid>
        <w:gridCol w:w="2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left w:w="108" w:type="dxa"/>
            <w:right w:w="108" w:type="dxa"/>
          </w:tblCellMar>
        </w:tblPrEx>
        <w:tc>
          <w:tcPr>
            <w:tcW w:w="246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177800</wp:posOffset>
                      </wp:positionV>
                      <wp:extent cx="1323975" cy="676910"/>
                      <wp:effectExtent l="0" t="4445" r="9525" b="61595"/>
                      <wp:wrapNone/>
                      <wp:docPr id="11" name="肘形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51780" y="4001135"/>
                                <a:ext cx="1323975" cy="676910"/>
                              </a:xfrm>
                              <a:prstGeom prst="bentConnector3">
                                <a:avLst>
                                  <a:gd name="adj1" fmla="val 38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357.65pt;margin-top:14pt;height:53.3pt;width:104.25pt;z-index:251666432;mso-width-relative:page;mso-height-relative:page;" filled="f" stroked="t" coordsize="21600,21600" o:gfxdata="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NodCtkAAAAKAQAADwAAAAAAAAAB&#10;ACAAAAAiAAAAZHJzL2Rvd25yZXYueG1sUEsBAhQAFAAAAAgAh07iQO6dQzIPAgAAxAMAAA4AAAAA&#10;AAAAAQAgAAAAKAEAAGRycy9lMm9Eb2MueG1sUEsFBgAAAAAGAAYAWQEAAKkFAAAAAA==&#10;" adj="83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由上位机进行低通滤波，并计算心率</w:t>
            </w:r>
          </w:p>
        </w:tc>
      </w:tr>
    </w:tbl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40640</wp:posOffset>
                </wp:positionV>
                <wp:extent cx="3731895" cy="408305"/>
                <wp:effectExtent l="53340" t="4445" r="5715" b="6350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4101465"/>
                          <a:ext cx="3731895" cy="408305"/>
                        </a:xfrm>
                        <a:prstGeom prst="bentConnector3">
                          <a:avLst>
                            <a:gd name="adj1" fmla="val -1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0.3pt;margin-top:3.2pt;height:32.15pt;width:293.85pt;z-index:251665408;mso-width-relative:page;mso-height-relative:page;" filled="f" stroked="t" coordsize="21600,21600" o:gfxdata="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iSde9cAAAAIAQAADwAAAAAAAAAB&#10;ACAAAAAiAAAAZHJzL2Rvd25yZXYueG1sUEsBAhQAFAAAAAgAh07iQJxWcuoRAgAAxgMAAA4AAAAA&#10;AAAAAQAgAAAAJgEAAGRycy9lMm9Eb2MueG1sUEsFBgAAAAAGAAYAWQEAAKkFAAAAAA==&#10;" adj="-27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024AB"/>
    <w:rsid w:val="6D535020"/>
    <w:rsid w:val="6FD0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k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2018-05-27T06:24:00Z</dcterms:created>
  <dc:creator>逗比1420891225</dc:creator>
  <cp:lastModifiedBy>逗比1420891225</cp:lastModifiedBy>
  <cp:lastPrinted>2018-05-27T06:37:32Z</cp:lastPrinted>
  <dcterms:modified xsi:type="dcterms:W3CDTF">2018-05-27T06:39:21Z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